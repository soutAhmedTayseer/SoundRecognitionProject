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0B55C128" w14:textId="77777777" w:rsidTr="00FB65B8">
        <w:tc>
          <w:tcPr>
            <w:tcW w:w="5395" w:type="dxa"/>
          </w:tcPr>
          <w:p w14:paraId="56F81EAB" w14:textId="77777777" w:rsidR="00A81248" w:rsidRPr="003A798E" w:rsidRDefault="00A81248" w:rsidP="00A81248">
            <w:pPr>
              <w:pStyle w:val="GraphicAnchor"/>
            </w:pPr>
          </w:p>
        </w:tc>
        <w:tc>
          <w:tcPr>
            <w:tcW w:w="5395" w:type="dxa"/>
          </w:tcPr>
          <w:p w14:paraId="07BD7C49" w14:textId="77777777" w:rsidR="00A81248" w:rsidRPr="003A798E" w:rsidRDefault="00A81248" w:rsidP="00A81248">
            <w:pPr>
              <w:pStyle w:val="GraphicAnchor"/>
            </w:pPr>
          </w:p>
        </w:tc>
      </w:tr>
      <w:tr w:rsidR="0053513D" w:rsidRPr="003A798E" w14:paraId="76C9A229" w14:textId="77777777" w:rsidTr="001756FB">
        <w:trPr>
          <w:trHeight w:val="2719"/>
        </w:trPr>
        <w:tc>
          <w:tcPr>
            <w:tcW w:w="5395" w:type="dxa"/>
            <w:vAlign w:val="bottom"/>
          </w:tcPr>
          <w:p w14:paraId="73DFDDB1" w14:textId="77777777" w:rsidR="0053513D" w:rsidRPr="0053513D" w:rsidRDefault="0053513D" w:rsidP="0053513D">
            <w:pPr>
              <w:pStyle w:val="Heading1"/>
              <w:rPr>
                <w:sz w:val="48"/>
                <w:szCs w:val="48"/>
              </w:rPr>
            </w:pPr>
            <w:r w:rsidRPr="0053513D">
              <w:rPr>
                <w:b w:val="0"/>
                <w:bCs/>
                <w:sz w:val="48"/>
                <w:szCs w:val="48"/>
              </w:rPr>
              <w:t>AI influence in sound engineering Report</w:t>
            </w:r>
          </w:p>
        </w:tc>
        <w:tc>
          <w:tcPr>
            <w:tcW w:w="5395" w:type="dxa"/>
          </w:tcPr>
          <w:p w14:paraId="6E48B80C" w14:textId="77777777" w:rsidR="0053513D" w:rsidRPr="003A798E" w:rsidRDefault="0053513D" w:rsidP="0053513D"/>
        </w:tc>
      </w:tr>
      <w:tr w:rsidR="0053513D" w:rsidRPr="003A798E" w14:paraId="181D35B0" w14:textId="77777777" w:rsidTr="00FB65B8">
        <w:trPr>
          <w:trHeight w:val="8059"/>
        </w:trPr>
        <w:tc>
          <w:tcPr>
            <w:tcW w:w="5395" w:type="dxa"/>
          </w:tcPr>
          <w:p w14:paraId="305EFE33" w14:textId="77777777" w:rsidR="0053513D" w:rsidRPr="003A798E" w:rsidRDefault="0053513D" w:rsidP="0053513D"/>
        </w:tc>
        <w:tc>
          <w:tcPr>
            <w:tcW w:w="5395" w:type="dxa"/>
          </w:tcPr>
          <w:p w14:paraId="474AB561" w14:textId="77777777" w:rsidR="0053513D" w:rsidRPr="003A798E" w:rsidRDefault="0053513D" w:rsidP="0053513D"/>
        </w:tc>
      </w:tr>
      <w:tr w:rsidR="0053513D" w:rsidRPr="003A798E" w14:paraId="0BC882BE" w14:textId="77777777" w:rsidTr="00FB65B8">
        <w:trPr>
          <w:trHeight w:val="1299"/>
        </w:trPr>
        <w:tc>
          <w:tcPr>
            <w:tcW w:w="5395" w:type="dxa"/>
          </w:tcPr>
          <w:p w14:paraId="33A1668C" w14:textId="77777777" w:rsidR="0053513D" w:rsidRPr="003A798E" w:rsidRDefault="0053513D" w:rsidP="0053513D"/>
        </w:tc>
        <w:tc>
          <w:tcPr>
            <w:tcW w:w="5395" w:type="dxa"/>
          </w:tcPr>
          <w:p w14:paraId="51E7D8E2" w14:textId="77777777" w:rsidR="0053513D" w:rsidRPr="0053513D" w:rsidRDefault="0053513D" w:rsidP="0053513D">
            <w:pPr>
              <w:pStyle w:val="Heading2"/>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782FA4" w14:textId="77777777" w:rsidR="0053513D" w:rsidRPr="0053513D" w:rsidRDefault="0053513D" w:rsidP="0053513D">
            <w:pPr>
              <w:pStyle w:val="Heading2"/>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513D">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Sound Engineering</w:t>
            </w:r>
          </w:p>
        </w:tc>
      </w:tr>
      <w:tr w:rsidR="0053513D" w:rsidRPr="003A798E" w14:paraId="3C658650" w14:textId="77777777" w:rsidTr="00FB65B8">
        <w:trPr>
          <w:trHeight w:val="1402"/>
        </w:trPr>
        <w:tc>
          <w:tcPr>
            <w:tcW w:w="5395" w:type="dxa"/>
          </w:tcPr>
          <w:p w14:paraId="264C7689" w14:textId="77777777" w:rsidR="0053513D" w:rsidRPr="003A798E" w:rsidRDefault="0053513D" w:rsidP="0053513D"/>
        </w:tc>
        <w:tc>
          <w:tcPr>
            <w:tcW w:w="5395" w:type="dxa"/>
          </w:tcPr>
          <w:p w14:paraId="5E6C327F" w14:textId="77777777" w:rsidR="0053513D" w:rsidRPr="0053513D" w:rsidRDefault="0053513D" w:rsidP="0053513D">
            <w:pPr>
              <w:pStyle w:val="Heading2"/>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513D">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Ahmed Tayseer Fawzy </w:t>
            </w:r>
          </w:p>
          <w:p w14:paraId="77DA0BF9" w14:textId="77777777" w:rsidR="0053513D" w:rsidRPr="0053513D" w:rsidRDefault="0053513D" w:rsidP="0053513D">
            <w:pPr>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0A477F" w14:textId="77777777" w:rsidR="0053513D" w:rsidRPr="0053513D" w:rsidRDefault="0053513D" w:rsidP="0053513D">
            <w:pPr>
              <w:pStyle w:val="Heading2"/>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513D">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223007</w:t>
            </w:r>
          </w:p>
        </w:tc>
      </w:tr>
    </w:tbl>
    <w:p w14:paraId="1DDE873B" w14:textId="77777777" w:rsidR="000C4ED1" w:rsidRPr="003A798E" w:rsidRDefault="006F508F">
      <w:r w:rsidRPr="003A798E">
        <w:rPr>
          <w:noProof/>
          <w:lang w:eastAsia="en-AU"/>
        </w:rPr>
        <mc:AlternateContent>
          <mc:Choice Requires="wpg">
            <w:drawing>
              <wp:anchor distT="0" distB="0" distL="114300" distR="114300" simplePos="0" relativeHeight="251658240" behindDoc="1" locked="0" layoutInCell="1" allowOverlap="1" wp14:anchorId="620C1F84" wp14:editId="0621E40C">
                <wp:simplePos x="0" y="0"/>
                <wp:positionH relativeFrom="margin">
                  <wp:posOffset>-460375</wp:posOffset>
                </wp:positionH>
                <wp:positionV relativeFrom="page">
                  <wp:posOffset>13970</wp:posOffset>
                </wp:positionV>
                <wp:extent cx="7772400" cy="10054800"/>
                <wp:effectExtent l="0" t="0" r="0" b="3810"/>
                <wp:wrapNone/>
                <wp:docPr id="2" name="Group 2">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08CD8A0" id="Group 2" o:spid="_x0000_s1026"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7CF69695" w14:textId="77777777" w:rsidR="0053513D" w:rsidRDefault="0053513D" w:rsidP="0053513D">
      <w:pPr>
        <w:rPr>
          <w:sz w:val="40"/>
          <w:szCs w:val="40"/>
        </w:rPr>
      </w:pPr>
    </w:p>
    <w:p w14:paraId="1AFBBC28" w14:textId="77777777" w:rsidR="0053513D" w:rsidRDefault="0053513D" w:rsidP="0053513D">
      <w:pPr>
        <w:rPr>
          <w:sz w:val="40"/>
          <w:szCs w:val="40"/>
        </w:rPr>
      </w:pPr>
    </w:p>
    <w:p w14:paraId="466DFEE8" w14:textId="77777777" w:rsidR="0053513D" w:rsidRDefault="0053513D" w:rsidP="0053513D">
      <w:pPr>
        <w:rPr>
          <w:sz w:val="40"/>
          <w:szCs w:val="40"/>
        </w:rPr>
      </w:pPr>
    </w:p>
    <w:p w14:paraId="04D8E2DA" w14:textId="77777777" w:rsidR="0053513D" w:rsidRDefault="0053513D" w:rsidP="0053513D">
      <w:pPr>
        <w:rPr>
          <w:sz w:val="40"/>
          <w:szCs w:val="40"/>
        </w:rPr>
      </w:pPr>
    </w:p>
    <w:p w14:paraId="0F836D23" w14:textId="77777777" w:rsidR="0053513D" w:rsidRDefault="0053513D" w:rsidP="0053513D">
      <w:pPr>
        <w:rPr>
          <w:sz w:val="40"/>
          <w:szCs w:val="40"/>
        </w:rPr>
      </w:pPr>
    </w:p>
    <w:p w14:paraId="3FFE8413" w14:textId="77777777" w:rsidR="0053513D" w:rsidRPr="0053513D" w:rsidRDefault="0053513D" w:rsidP="0053513D">
      <w:pPr>
        <w:rPr>
          <w:sz w:val="40"/>
          <w:szCs w:val="40"/>
        </w:rPr>
      </w:pPr>
      <w:r w:rsidRPr="0053513D">
        <w:rPr>
          <w:sz w:val="40"/>
          <w:szCs w:val="40"/>
        </w:rPr>
        <w:t xml:space="preserve">No one can deny that AI has helped us in many fields especially </w:t>
      </w:r>
      <w:r w:rsidR="00A2042E">
        <w:rPr>
          <w:sz w:val="40"/>
          <w:szCs w:val="40"/>
        </w:rPr>
        <w:t xml:space="preserve">in </w:t>
      </w:r>
      <w:r w:rsidRPr="0053513D">
        <w:rPr>
          <w:sz w:val="40"/>
          <w:szCs w:val="40"/>
        </w:rPr>
        <w:t xml:space="preserve">the </w:t>
      </w:r>
      <w:r w:rsidRPr="0053513D">
        <w:rPr>
          <w:b/>
          <w:bCs/>
          <w:sz w:val="40"/>
          <w:szCs w:val="40"/>
        </w:rPr>
        <w:t xml:space="preserve">Sound Engineering Field </w:t>
      </w:r>
      <w:r w:rsidRPr="0053513D">
        <w:rPr>
          <w:sz w:val="40"/>
          <w:szCs w:val="40"/>
        </w:rPr>
        <w:t>as:</w:t>
      </w:r>
    </w:p>
    <w:p w14:paraId="221D94C3" w14:textId="77777777" w:rsidR="0053513D" w:rsidRDefault="0053513D" w:rsidP="0053513D"/>
    <w:p w14:paraId="63E0B7BB" w14:textId="77777777" w:rsidR="0053513D" w:rsidRPr="0053513D" w:rsidRDefault="0053513D" w:rsidP="0053513D">
      <w:pPr>
        <w:pStyle w:val="Text"/>
        <w:numPr>
          <w:ilvl w:val="0"/>
          <w:numId w:val="3"/>
        </w:numPr>
        <w:rPr>
          <w:sz w:val="32"/>
          <w:szCs w:val="32"/>
        </w:rPr>
      </w:pPr>
      <w:r w:rsidRPr="0053513D">
        <w:rPr>
          <w:rStyle w:val="Strong"/>
          <w:rFonts w:ascii="Segoe UI" w:hAnsi="Segoe UI" w:cs="Segoe UI"/>
          <w:color w:val="123869" w:themeColor="accent1"/>
          <w:sz w:val="32"/>
          <w:szCs w:val="32"/>
          <w:bdr w:val="single" w:sz="2" w:space="0" w:color="D9D9E3" w:frame="1"/>
        </w:rPr>
        <w:t>Audio Enhancement</w:t>
      </w:r>
      <w:r w:rsidRPr="0053513D">
        <w:rPr>
          <w:sz w:val="32"/>
          <w:szCs w:val="32"/>
        </w:rPr>
        <w:t>:</w:t>
      </w:r>
      <w:r w:rsidRPr="0053513D">
        <w:rPr>
          <w:i w:val="0"/>
          <w:iCs/>
          <w:sz w:val="32"/>
          <w:szCs w:val="32"/>
        </w:rPr>
        <w:t xml:space="preserve"> AI tools can now remove unwanted noise, clicks, and imperfections from recordings, making audio quality better and saving time in post-production.</w:t>
      </w:r>
    </w:p>
    <w:p w14:paraId="3EF5784B" w14:textId="77777777" w:rsidR="0053513D" w:rsidRPr="0053513D" w:rsidRDefault="0053513D" w:rsidP="0053513D">
      <w:pPr>
        <w:pStyle w:val="Text"/>
        <w:ind w:left="720"/>
        <w:rPr>
          <w:sz w:val="32"/>
          <w:szCs w:val="32"/>
        </w:rPr>
      </w:pPr>
    </w:p>
    <w:p w14:paraId="6A14BCA5" w14:textId="77777777" w:rsidR="0053513D" w:rsidRPr="0053513D" w:rsidRDefault="0053513D" w:rsidP="0053513D">
      <w:pPr>
        <w:pStyle w:val="Text"/>
        <w:numPr>
          <w:ilvl w:val="0"/>
          <w:numId w:val="3"/>
        </w:numPr>
        <w:rPr>
          <w:sz w:val="32"/>
          <w:szCs w:val="32"/>
        </w:rPr>
      </w:pPr>
      <w:r w:rsidRPr="0053513D">
        <w:rPr>
          <w:rStyle w:val="Strong"/>
          <w:rFonts w:ascii="Segoe UI" w:hAnsi="Segoe UI" w:cs="Segoe UI"/>
          <w:color w:val="123869" w:themeColor="accent1"/>
          <w:sz w:val="32"/>
          <w:szCs w:val="32"/>
          <w:bdr w:val="single" w:sz="2" w:space="0" w:color="D9D9E3" w:frame="1"/>
        </w:rPr>
        <w:t>Automated Mixing and Mastering</w:t>
      </w:r>
      <w:r w:rsidRPr="0053513D">
        <w:rPr>
          <w:sz w:val="32"/>
          <w:szCs w:val="32"/>
        </w:rPr>
        <w:t>:</w:t>
      </w:r>
      <w:r w:rsidRPr="0053513D">
        <w:rPr>
          <w:i w:val="0"/>
          <w:iCs/>
          <w:sz w:val="32"/>
          <w:szCs w:val="32"/>
        </w:rPr>
        <w:t xml:space="preserve"> AI algorithms can analyze audio tracks and make real-time adjustments, automating the mixing and mastering process, reducing the workload of audio engineers.</w:t>
      </w:r>
    </w:p>
    <w:p w14:paraId="3895F942" w14:textId="77777777" w:rsidR="0053513D" w:rsidRPr="0053513D" w:rsidRDefault="0053513D" w:rsidP="0053513D">
      <w:pPr>
        <w:pStyle w:val="Text"/>
        <w:ind w:left="720"/>
        <w:rPr>
          <w:sz w:val="32"/>
          <w:szCs w:val="32"/>
        </w:rPr>
      </w:pPr>
    </w:p>
    <w:p w14:paraId="6C88215B" w14:textId="77777777" w:rsidR="0053513D" w:rsidRPr="0053513D" w:rsidRDefault="0053513D" w:rsidP="0053513D">
      <w:pPr>
        <w:pStyle w:val="Text"/>
        <w:numPr>
          <w:ilvl w:val="0"/>
          <w:numId w:val="3"/>
        </w:numPr>
        <w:rPr>
          <w:sz w:val="32"/>
          <w:szCs w:val="32"/>
        </w:rPr>
      </w:pPr>
      <w:r w:rsidRPr="0053513D">
        <w:rPr>
          <w:rStyle w:val="Strong"/>
          <w:rFonts w:ascii="Segoe UI" w:hAnsi="Segoe UI" w:cs="Segoe UI"/>
          <w:color w:val="123869" w:themeColor="accent1"/>
          <w:sz w:val="32"/>
          <w:szCs w:val="32"/>
          <w:bdr w:val="single" w:sz="2" w:space="0" w:color="D9D9E3" w:frame="1"/>
        </w:rPr>
        <w:t>Virtual Instruments</w:t>
      </w:r>
      <w:r w:rsidRPr="0053513D">
        <w:rPr>
          <w:sz w:val="32"/>
          <w:szCs w:val="32"/>
        </w:rPr>
        <w:t xml:space="preserve">: </w:t>
      </w:r>
      <w:r w:rsidRPr="0053513D">
        <w:rPr>
          <w:i w:val="0"/>
          <w:iCs/>
          <w:sz w:val="32"/>
          <w:szCs w:val="32"/>
        </w:rPr>
        <w:t>AI has led to the development of highly realistic virtual instruments, expanding creative possibilities for musicians and audio engineers</w:t>
      </w:r>
      <w:r>
        <w:rPr>
          <w:i w:val="0"/>
          <w:iCs/>
          <w:sz w:val="32"/>
          <w:szCs w:val="32"/>
        </w:rPr>
        <w:t xml:space="preserve"> which saved time and money and almost have the same quality and may be a little bit higher</w:t>
      </w:r>
      <w:r w:rsidRPr="0053513D">
        <w:rPr>
          <w:i w:val="0"/>
          <w:iCs/>
          <w:sz w:val="32"/>
          <w:szCs w:val="32"/>
        </w:rPr>
        <w:t>.</w:t>
      </w:r>
    </w:p>
    <w:p w14:paraId="3D748BBB" w14:textId="77777777" w:rsidR="0053513D" w:rsidRPr="0053513D" w:rsidRDefault="0053513D" w:rsidP="0053513D">
      <w:pPr>
        <w:pStyle w:val="Text"/>
        <w:ind w:left="720"/>
        <w:rPr>
          <w:sz w:val="32"/>
          <w:szCs w:val="32"/>
        </w:rPr>
      </w:pPr>
    </w:p>
    <w:p w14:paraId="3B215F86" w14:textId="77777777" w:rsidR="0053513D" w:rsidRDefault="0053513D" w:rsidP="0053513D">
      <w:pPr>
        <w:pStyle w:val="Text"/>
        <w:numPr>
          <w:ilvl w:val="0"/>
          <w:numId w:val="3"/>
        </w:numPr>
        <w:rPr>
          <w:i w:val="0"/>
          <w:iCs/>
          <w:sz w:val="32"/>
          <w:szCs w:val="32"/>
        </w:rPr>
      </w:pPr>
      <w:r w:rsidRPr="0053513D">
        <w:rPr>
          <w:rStyle w:val="Strong"/>
          <w:rFonts w:ascii="Segoe UI" w:hAnsi="Segoe UI" w:cs="Segoe UI"/>
          <w:color w:val="123869" w:themeColor="accent1"/>
          <w:sz w:val="32"/>
          <w:szCs w:val="32"/>
          <w:bdr w:val="single" w:sz="2" w:space="0" w:color="D9D9E3" w:frame="1"/>
        </w:rPr>
        <w:t>Sound Analysis</w:t>
      </w:r>
      <w:r w:rsidRPr="0053513D">
        <w:rPr>
          <w:color w:val="123869" w:themeColor="accent1"/>
          <w:sz w:val="32"/>
          <w:szCs w:val="32"/>
        </w:rPr>
        <w:t xml:space="preserve">: </w:t>
      </w:r>
      <w:r w:rsidRPr="0053513D">
        <w:rPr>
          <w:i w:val="0"/>
          <w:iCs/>
          <w:sz w:val="32"/>
          <w:szCs w:val="32"/>
        </w:rPr>
        <w:t>AI helps classify and organize audio content, making it easier to search and retrieve audio files in libraries</w:t>
      </w:r>
      <w:r>
        <w:rPr>
          <w:i w:val="0"/>
          <w:iCs/>
          <w:sz w:val="32"/>
          <w:szCs w:val="32"/>
        </w:rPr>
        <w:t xml:space="preserve"> as everything is stored in the database of the AI which helps us in saving time and get more detailed analysis</w:t>
      </w:r>
      <w:r w:rsidRPr="0053513D">
        <w:rPr>
          <w:i w:val="0"/>
          <w:iCs/>
          <w:sz w:val="32"/>
          <w:szCs w:val="32"/>
        </w:rPr>
        <w:t>.</w:t>
      </w:r>
    </w:p>
    <w:p w14:paraId="0A5A6250" w14:textId="77777777" w:rsidR="0053513D" w:rsidRPr="0053513D" w:rsidRDefault="0053513D" w:rsidP="0053513D">
      <w:pPr>
        <w:pStyle w:val="Text"/>
        <w:ind w:left="720"/>
        <w:rPr>
          <w:i w:val="0"/>
          <w:iCs/>
          <w:sz w:val="32"/>
          <w:szCs w:val="32"/>
        </w:rPr>
      </w:pPr>
    </w:p>
    <w:p w14:paraId="487A473E" w14:textId="77777777" w:rsidR="0053513D" w:rsidRDefault="0053513D" w:rsidP="0053513D">
      <w:pPr>
        <w:pStyle w:val="Text"/>
        <w:numPr>
          <w:ilvl w:val="0"/>
          <w:numId w:val="3"/>
        </w:numPr>
        <w:rPr>
          <w:i w:val="0"/>
          <w:iCs/>
          <w:sz w:val="32"/>
          <w:szCs w:val="32"/>
        </w:rPr>
      </w:pPr>
      <w:r w:rsidRPr="0053513D">
        <w:rPr>
          <w:rStyle w:val="Strong"/>
          <w:rFonts w:ascii="Segoe UI" w:hAnsi="Segoe UI" w:cs="Segoe UI"/>
          <w:color w:val="123869" w:themeColor="accent1"/>
          <w:sz w:val="32"/>
          <w:szCs w:val="32"/>
          <w:bdr w:val="single" w:sz="2" w:space="0" w:color="D9D9E3" w:frame="1"/>
        </w:rPr>
        <w:t>Voice and Speech Processing</w:t>
      </w:r>
      <w:r w:rsidRPr="0053513D">
        <w:rPr>
          <w:sz w:val="32"/>
          <w:szCs w:val="32"/>
        </w:rPr>
        <w:t xml:space="preserve">: </w:t>
      </w:r>
      <w:r w:rsidRPr="0053513D">
        <w:rPr>
          <w:i w:val="0"/>
          <w:iCs/>
          <w:sz w:val="32"/>
          <w:szCs w:val="32"/>
        </w:rPr>
        <w:t>AI speech recognition and technologies enhance tasks like podcast production, voiceovers, and improving efficiency and quality.</w:t>
      </w:r>
    </w:p>
    <w:p w14:paraId="160BE77F" w14:textId="77777777" w:rsidR="0053513D" w:rsidRDefault="0053513D" w:rsidP="0053513D">
      <w:pPr>
        <w:pStyle w:val="ListParagraph"/>
        <w:rPr>
          <w:i/>
          <w:iCs/>
          <w:sz w:val="32"/>
          <w:szCs w:val="32"/>
        </w:rPr>
      </w:pPr>
    </w:p>
    <w:p w14:paraId="61BCC209" w14:textId="77777777" w:rsidR="0053513D" w:rsidRDefault="0053513D" w:rsidP="0053513D">
      <w:pPr>
        <w:pStyle w:val="Text"/>
        <w:rPr>
          <w:i w:val="0"/>
          <w:iCs/>
          <w:sz w:val="32"/>
          <w:szCs w:val="32"/>
        </w:rPr>
      </w:pPr>
    </w:p>
    <w:p w14:paraId="216CB760" w14:textId="77777777" w:rsidR="0053513D" w:rsidRDefault="0053513D" w:rsidP="0053513D">
      <w:pPr>
        <w:pStyle w:val="Text"/>
        <w:rPr>
          <w:i w:val="0"/>
          <w:iCs/>
          <w:sz w:val="32"/>
          <w:szCs w:val="32"/>
        </w:rPr>
      </w:pPr>
    </w:p>
    <w:p w14:paraId="62C3AB20" w14:textId="77777777" w:rsidR="0053513D" w:rsidRDefault="0053513D" w:rsidP="0053513D">
      <w:pPr>
        <w:pStyle w:val="Text"/>
        <w:rPr>
          <w:i w:val="0"/>
          <w:iCs/>
          <w:sz w:val="32"/>
          <w:szCs w:val="32"/>
        </w:rPr>
      </w:pPr>
    </w:p>
    <w:p w14:paraId="0788CEE2" w14:textId="77777777" w:rsidR="0053513D" w:rsidRDefault="0053513D" w:rsidP="0053513D">
      <w:pPr>
        <w:pStyle w:val="Text"/>
        <w:rPr>
          <w:i w:val="0"/>
          <w:iCs/>
          <w:sz w:val="32"/>
          <w:szCs w:val="32"/>
        </w:rPr>
      </w:pPr>
    </w:p>
    <w:p w14:paraId="267568EE" w14:textId="77777777" w:rsidR="0053513D" w:rsidRDefault="0053513D" w:rsidP="0053513D">
      <w:pPr>
        <w:pStyle w:val="Text"/>
        <w:rPr>
          <w:i w:val="0"/>
          <w:iCs/>
          <w:sz w:val="32"/>
          <w:szCs w:val="32"/>
        </w:rPr>
      </w:pPr>
    </w:p>
    <w:p w14:paraId="0147281D" w14:textId="77777777" w:rsidR="0053513D" w:rsidRDefault="0053513D" w:rsidP="0053513D"/>
    <w:p w14:paraId="21DA961C" w14:textId="77777777" w:rsidR="00A2042E" w:rsidRPr="00A2042E" w:rsidRDefault="00A2042E" w:rsidP="00A2042E">
      <w:pPr>
        <w:rPr>
          <w:sz w:val="40"/>
          <w:szCs w:val="40"/>
        </w:rPr>
      </w:pPr>
      <w:r w:rsidRPr="00A2042E">
        <w:rPr>
          <w:sz w:val="40"/>
          <w:szCs w:val="40"/>
        </w:rPr>
        <w:lastRenderedPageBreak/>
        <w:t>So now we are going to talk about the advantages and disadvantages of using artificial intelligence in audio engineering:</w:t>
      </w:r>
    </w:p>
    <w:p w14:paraId="59BD8524" w14:textId="77777777" w:rsidR="00A2042E" w:rsidRDefault="00A2042E" w:rsidP="00A2042E"/>
    <w:p w14:paraId="56A99AAB" w14:textId="77777777" w:rsidR="00A2042E" w:rsidRPr="00A2042E" w:rsidRDefault="00A2042E" w:rsidP="00A2042E">
      <w:pPr>
        <w:rPr>
          <w:b/>
          <w:bCs/>
          <w:sz w:val="32"/>
          <w:szCs w:val="32"/>
        </w:rPr>
      </w:pPr>
      <w:r w:rsidRPr="00A2042E">
        <w:rPr>
          <w:b/>
          <w:bCs/>
          <w:sz w:val="32"/>
          <w:szCs w:val="32"/>
        </w:rPr>
        <w:t>Advantages of Using Artificial Intelligence in Audio Engineering:</w:t>
      </w:r>
    </w:p>
    <w:p w14:paraId="439F7986" w14:textId="77777777" w:rsidR="00A2042E" w:rsidRPr="00A2042E" w:rsidRDefault="00A2042E" w:rsidP="00A2042E">
      <w:pPr>
        <w:rPr>
          <w:sz w:val="32"/>
          <w:szCs w:val="32"/>
        </w:rPr>
      </w:pPr>
    </w:p>
    <w:p w14:paraId="5805D6A1" w14:textId="77777777" w:rsidR="00A2042E" w:rsidRPr="00A2042E" w:rsidRDefault="00A2042E" w:rsidP="00A2042E">
      <w:pPr>
        <w:pStyle w:val="ListParagraph"/>
        <w:numPr>
          <w:ilvl w:val="0"/>
          <w:numId w:val="6"/>
        </w:numPr>
        <w:rPr>
          <w:sz w:val="28"/>
          <w:szCs w:val="28"/>
        </w:rPr>
      </w:pPr>
      <w:r w:rsidRPr="00A2042E">
        <w:rPr>
          <w:b/>
          <w:bCs/>
          <w:color w:val="123869" w:themeColor="accent1"/>
          <w:sz w:val="28"/>
          <w:szCs w:val="28"/>
        </w:rPr>
        <w:t>Enhanced Efficiency</w:t>
      </w:r>
      <w:r w:rsidRPr="00A2042E">
        <w:rPr>
          <w:sz w:val="28"/>
          <w:szCs w:val="28"/>
        </w:rPr>
        <w:t>: AI automates tasks such as noise reduction, mixing, and mastering, significantly reducing the time and effort required. This efficiency allows audio engineers to focus more on creative aspects, accelerating project completion.</w:t>
      </w:r>
    </w:p>
    <w:p w14:paraId="7307CD3B" w14:textId="77777777" w:rsidR="00A2042E" w:rsidRPr="00A2042E" w:rsidRDefault="00A2042E" w:rsidP="00A2042E">
      <w:pPr>
        <w:rPr>
          <w:sz w:val="28"/>
          <w:szCs w:val="28"/>
        </w:rPr>
      </w:pPr>
    </w:p>
    <w:p w14:paraId="0D593C1C" w14:textId="77777777" w:rsidR="00A2042E" w:rsidRPr="00A2042E" w:rsidRDefault="00A2042E" w:rsidP="00A2042E">
      <w:pPr>
        <w:pStyle w:val="ListParagraph"/>
        <w:numPr>
          <w:ilvl w:val="0"/>
          <w:numId w:val="6"/>
        </w:numPr>
        <w:rPr>
          <w:sz w:val="28"/>
          <w:szCs w:val="28"/>
        </w:rPr>
      </w:pPr>
      <w:r w:rsidRPr="00A2042E">
        <w:rPr>
          <w:b/>
          <w:bCs/>
          <w:color w:val="123869" w:themeColor="accent1"/>
          <w:sz w:val="28"/>
          <w:szCs w:val="28"/>
        </w:rPr>
        <w:t>Improved Audio Quality</w:t>
      </w:r>
      <w:r w:rsidRPr="00A2042E">
        <w:rPr>
          <w:sz w:val="28"/>
          <w:szCs w:val="28"/>
        </w:rPr>
        <w:t>: AI can enhance and restore audio, making it sound cleaner and more professional. It also aids in creating realistic virtual instruments, enriching the overall audio experience for both producers and listeners.</w:t>
      </w:r>
    </w:p>
    <w:p w14:paraId="3363B266" w14:textId="77777777" w:rsidR="00A2042E" w:rsidRPr="00A2042E" w:rsidRDefault="00A2042E" w:rsidP="00A2042E">
      <w:pPr>
        <w:rPr>
          <w:sz w:val="28"/>
          <w:szCs w:val="28"/>
        </w:rPr>
      </w:pPr>
    </w:p>
    <w:p w14:paraId="12BFBDB0" w14:textId="77777777" w:rsidR="00A2042E" w:rsidRPr="00A2042E" w:rsidRDefault="00A2042E" w:rsidP="00A2042E">
      <w:pPr>
        <w:pStyle w:val="ListParagraph"/>
        <w:numPr>
          <w:ilvl w:val="0"/>
          <w:numId w:val="6"/>
        </w:numPr>
        <w:rPr>
          <w:sz w:val="28"/>
          <w:szCs w:val="28"/>
        </w:rPr>
      </w:pPr>
      <w:r w:rsidRPr="00A2042E">
        <w:rPr>
          <w:b/>
          <w:bCs/>
          <w:color w:val="123869" w:themeColor="accent1"/>
          <w:sz w:val="28"/>
          <w:szCs w:val="28"/>
        </w:rPr>
        <w:t>Content Classification and Organization</w:t>
      </w:r>
      <w:r w:rsidRPr="00A2042E">
        <w:rPr>
          <w:sz w:val="28"/>
          <w:szCs w:val="28"/>
        </w:rPr>
        <w:t>: AI simplifies the management of extensive audio libraries by automatically analyzing and categorizing content. This feature makes it easier to search and retrieve specific audio files, streamlining the production process.</w:t>
      </w:r>
    </w:p>
    <w:p w14:paraId="60DCB91D" w14:textId="77777777" w:rsidR="00A2042E" w:rsidRDefault="00A2042E" w:rsidP="00A2042E"/>
    <w:p w14:paraId="0EB685E0" w14:textId="77777777" w:rsidR="00A2042E" w:rsidRPr="00A2042E" w:rsidRDefault="00A2042E" w:rsidP="00A2042E">
      <w:pPr>
        <w:rPr>
          <w:b/>
          <w:bCs/>
          <w:sz w:val="32"/>
          <w:szCs w:val="32"/>
        </w:rPr>
      </w:pPr>
      <w:r w:rsidRPr="00A2042E">
        <w:rPr>
          <w:b/>
          <w:bCs/>
          <w:sz w:val="32"/>
          <w:szCs w:val="32"/>
        </w:rPr>
        <w:t>Disadvantages of Using Artificial Intelligence in Audio Engineering:</w:t>
      </w:r>
    </w:p>
    <w:p w14:paraId="0B3A8AEA" w14:textId="77777777" w:rsidR="00A2042E" w:rsidRPr="00A2042E" w:rsidRDefault="00A2042E" w:rsidP="00A2042E">
      <w:pPr>
        <w:rPr>
          <w:sz w:val="32"/>
          <w:szCs w:val="32"/>
        </w:rPr>
      </w:pPr>
    </w:p>
    <w:p w14:paraId="5FEFF0BF" w14:textId="77777777" w:rsidR="00A2042E" w:rsidRPr="00A2042E" w:rsidRDefault="00A2042E" w:rsidP="00A2042E">
      <w:pPr>
        <w:pStyle w:val="ListParagraph"/>
        <w:numPr>
          <w:ilvl w:val="0"/>
          <w:numId w:val="7"/>
        </w:numPr>
        <w:rPr>
          <w:sz w:val="28"/>
          <w:szCs w:val="28"/>
        </w:rPr>
      </w:pPr>
      <w:r w:rsidRPr="00A2042E">
        <w:rPr>
          <w:b/>
          <w:bCs/>
          <w:color w:val="123869" w:themeColor="accent1"/>
          <w:sz w:val="28"/>
          <w:szCs w:val="28"/>
        </w:rPr>
        <w:t>Loss of Human Touch</w:t>
      </w:r>
      <w:r w:rsidRPr="00A2042E">
        <w:rPr>
          <w:sz w:val="28"/>
          <w:szCs w:val="28"/>
        </w:rPr>
        <w:t>: While AI can automate many processes, there's a risk of losing the human touch and creativity that audio engineers bring to their work. Over-reliance on AI might result in a lack of originality in audio productions.</w:t>
      </w:r>
    </w:p>
    <w:p w14:paraId="12F3C301" w14:textId="77777777" w:rsidR="00A2042E" w:rsidRPr="00A2042E" w:rsidRDefault="00A2042E" w:rsidP="00A2042E">
      <w:pPr>
        <w:rPr>
          <w:sz w:val="28"/>
          <w:szCs w:val="28"/>
        </w:rPr>
      </w:pPr>
    </w:p>
    <w:p w14:paraId="2C8CBB41" w14:textId="77777777" w:rsidR="00A2042E" w:rsidRPr="00A2042E" w:rsidRDefault="00A2042E" w:rsidP="00A2042E">
      <w:pPr>
        <w:pStyle w:val="ListParagraph"/>
        <w:numPr>
          <w:ilvl w:val="0"/>
          <w:numId w:val="7"/>
        </w:numPr>
        <w:rPr>
          <w:sz w:val="28"/>
          <w:szCs w:val="28"/>
        </w:rPr>
      </w:pPr>
      <w:r w:rsidRPr="00A2042E">
        <w:rPr>
          <w:b/>
          <w:bCs/>
          <w:color w:val="123869" w:themeColor="accent1"/>
          <w:sz w:val="28"/>
          <w:szCs w:val="28"/>
        </w:rPr>
        <w:t>Complexity and Learning Curve</w:t>
      </w:r>
      <w:r w:rsidRPr="00A2042E">
        <w:rPr>
          <w:sz w:val="28"/>
          <w:szCs w:val="28"/>
        </w:rPr>
        <w:t xml:space="preserve">: Implementing AI tools and algorithms can be complex and may require audio engineers to acquire new skills and knowledge. </w:t>
      </w:r>
    </w:p>
    <w:p w14:paraId="2DF887CD" w14:textId="77777777" w:rsidR="00A2042E" w:rsidRPr="00A2042E" w:rsidRDefault="00A2042E" w:rsidP="00A2042E">
      <w:pPr>
        <w:rPr>
          <w:sz w:val="28"/>
          <w:szCs w:val="28"/>
        </w:rPr>
      </w:pPr>
    </w:p>
    <w:p w14:paraId="327E9F7C" w14:textId="77777777" w:rsidR="00A2042E" w:rsidRPr="00A2042E" w:rsidRDefault="00A2042E" w:rsidP="00A2042E">
      <w:pPr>
        <w:pStyle w:val="ListParagraph"/>
        <w:numPr>
          <w:ilvl w:val="0"/>
          <w:numId w:val="7"/>
        </w:numPr>
        <w:rPr>
          <w:sz w:val="28"/>
          <w:szCs w:val="28"/>
        </w:rPr>
      </w:pPr>
      <w:r w:rsidRPr="00A2042E">
        <w:rPr>
          <w:b/>
          <w:bCs/>
          <w:color w:val="123869" w:themeColor="accent1"/>
          <w:sz w:val="28"/>
          <w:szCs w:val="28"/>
        </w:rPr>
        <w:t>Cost and Accessibility</w:t>
      </w:r>
      <w:r w:rsidRPr="00A2042E">
        <w:rPr>
          <w:sz w:val="28"/>
          <w:szCs w:val="28"/>
        </w:rPr>
        <w:t>: High-quality AI tools and software may be expensive, limiting access for smaller studios and professionals. Additionally, not all audio engineers have access to the necessary hardware and software for AI integration, creating disparities in the industry.</w:t>
      </w:r>
    </w:p>
    <w:p w14:paraId="3EB933FC" w14:textId="77777777" w:rsidR="00A2042E" w:rsidRPr="0053513D" w:rsidRDefault="00A2042E" w:rsidP="0053513D"/>
    <w:sectPr w:rsidR="00A2042E" w:rsidRPr="0053513D"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A995" w14:textId="77777777" w:rsidR="00941B82" w:rsidRDefault="00941B82" w:rsidP="001205A1">
      <w:r>
        <w:separator/>
      </w:r>
    </w:p>
  </w:endnote>
  <w:endnote w:type="continuationSeparator" w:id="0">
    <w:p w14:paraId="62837E10" w14:textId="77777777" w:rsidR="00941B82" w:rsidRDefault="00941B82" w:rsidP="001205A1">
      <w:r>
        <w:continuationSeparator/>
      </w:r>
    </w:p>
  </w:endnote>
  <w:endnote w:type="continuationNotice" w:id="1">
    <w:p w14:paraId="225C08B2" w14:textId="77777777" w:rsidR="00941B82" w:rsidRDefault="00941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F976CA8"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F30345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321C722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53513D" w14:paraId="3338ED9B" w14:textId="77777777" w:rsidTr="008D1F3D">
      <w:tc>
        <w:tcPr>
          <w:tcW w:w="5395" w:type="dxa"/>
        </w:tcPr>
        <w:p w14:paraId="0854FA9F" w14:textId="77777777" w:rsidR="0053513D" w:rsidRPr="0053513D" w:rsidRDefault="0053513D" w:rsidP="0053513D">
          <w:pPr>
            <w:pStyle w:val="Footer"/>
            <w:rPr>
              <w:color w:val="123869" w:themeColor="accent1"/>
            </w:rPr>
          </w:pPr>
          <w:r w:rsidRPr="0053513D">
            <w:rPr>
              <w:color w:val="123869" w:themeColor="accent1"/>
            </w:rPr>
            <w:t>Sound Engineering</w:t>
          </w:r>
        </w:p>
      </w:tc>
      <w:tc>
        <w:tcPr>
          <w:tcW w:w="5395" w:type="dxa"/>
        </w:tcPr>
        <w:p w14:paraId="3F1F6A2C" w14:textId="77777777" w:rsidR="0053513D" w:rsidRPr="001205A1" w:rsidRDefault="0053513D" w:rsidP="0053513D">
          <w:pPr>
            <w:pStyle w:val="Footer"/>
          </w:pPr>
          <w:r>
            <w:t xml:space="preserve">                   </w:t>
          </w:r>
          <w:r w:rsidRPr="001205A1">
            <w:t xml:space="preserve">   </w:t>
          </w:r>
        </w:p>
      </w:tc>
    </w:tr>
  </w:tbl>
  <w:p w14:paraId="2A00220F"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968E" w14:textId="77777777" w:rsidR="00941B82" w:rsidRDefault="00941B82" w:rsidP="001205A1">
      <w:r>
        <w:separator/>
      </w:r>
    </w:p>
  </w:footnote>
  <w:footnote w:type="continuationSeparator" w:id="0">
    <w:p w14:paraId="25ECA7C6" w14:textId="77777777" w:rsidR="00941B82" w:rsidRDefault="00941B82" w:rsidP="001205A1">
      <w:r>
        <w:continuationSeparator/>
      </w:r>
    </w:p>
  </w:footnote>
  <w:footnote w:type="continuationNotice" w:id="1">
    <w:p w14:paraId="602FCA57" w14:textId="77777777" w:rsidR="00941B82" w:rsidRDefault="00941B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7AA"/>
    <w:multiLevelType w:val="hybridMultilevel"/>
    <w:tmpl w:val="41B0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B0C91"/>
    <w:multiLevelType w:val="hybridMultilevel"/>
    <w:tmpl w:val="6CAED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90997"/>
    <w:multiLevelType w:val="multilevel"/>
    <w:tmpl w:val="2A8C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B5F43"/>
    <w:multiLevelType w:val="multilevel"/>
    <w:tmpl w:val="B53C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D40C7"/>
    <w:multiLevelType w:val="hybridMultilevel"/>
    <w:tmpl w:val="B14C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11A6"/>
    <w:multiLevelType w:val="hybridMultilevel"/>
    <w:tmpl w:val="8722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C9A"/>
    <w:multiLevelType w:val="multilevel"/>
    <w:tmpl w:val="FFA4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053602">
    <w:abstractNumId w:val="5"/>
  </w:num>
  <w:num w:numId="2" w16cid:durableId="35548580">
    <w:abstractNumId w:val="3"/>
  </w:num>
  <w:num w:numId="3" w16cid:durableId="2048021270">
    <w:abstractNumId w:val="4"/>
  </w:num>
  <w:num w:numId="4" w16cid:durableId="920725126">
    <w:abstractNumId w:val="6"/>
  </w:num>
  <w:num w:numId="5" w16cid:durableId="1336112274">
    <w:abstractNumId w:val="2"/>
  </w:num>
  <w:num w:numId="6" w16cid:durableId="764962926">
    <w:abstractNumId w:val="0"/>
  </w:num>
  <w:num w:numId="7" w16cid:durableId="205234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13D"/>
    <w:rsid w:val="000C4ED1"/>
    <w:rsid w:val="000E57D0"/>
    <w:rsid w:val="001205A1"/>
    <w:rsid w:val="00142538"/>
    <w:rsid w:val="00154D3B"/>
    <w:rsid w:val="002877E8"/>
    <w:rsid w:val="002E7C4E"/>
    <w:rsid w:val="0031055C"/>
    <w:rsid w:val="00351925"/>
    <w:rsid w:val="00371EE1"/>
    <w:rsid w:val="003A798E"/>
    <w:rsid w:val="00425A99"/>
    <w:rsid w:val="004F58FB"/>
    <w:rsid w:val="0053513D"/>
    <w:rsid w:val="005E6B25"/>
    <w:rsid w:val="005F4F46"/>
    <w:rsid w:val="006C60E6"/>
    <w:rsid w:val="006F508F"/>
    <w:rsid w:val="007B0740"/>
    <w:rsid w:val="007C1BAB"/>
    <w:rsid w:val="00941B82"/>
    <w:rsid w:val="009C6907"/>
    <w:rsid w:val="009D31C1"/>
    <w:rsid w:val="00A15CF7"/>
    <w:rsid w:val="00A2042E"/>
    <w:rsid w:val="00A24793"/>
    <w:rsid w:val="00A81248"/>
    <w:rsid w:val="00AC281E"/>
    <w:rsid w:val="00B822D7"/>
    <w:rsid w:val="00C325F7"/>
    <w:rsid w:val="00C66528"/>
    <w:rsid w:val="00C915F0"/>
    <w:rsid w:val="00EE5E5F"/>
    <w:rsid w:val="00FB65B8"/>
    <w:rsid w:val="00FC49AE"/>
    <w:rsid w:val="00FD2FC3"/>
    <w:rsid w:val="00FF37C0"/>
    <w:rsid w:val="00FF5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6F2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53513D"/>
    <w:pPr>
      <w:ind w:left="720"/>
      <w:contextualSpacing/>
    </w:pPr>
  </w:style>
  <w:style w:type="paragraph" w:styleId="NormalWeb">
    <w:name w:val="Normal (Web)"/>
    <w:basedOn w:val="Normal"/>
    <w:uiPriority w:val="99"/>
    <w:semiHidden/>
    <w:unhideWhenUsed/>
    <w:rsid w:val="005351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5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7821">
      <w:bodyDiv w:val="1"/>
      <w:marLeft w:val="0"/>
      <w:marRight w:val="0"/>
      <w:marTop w:val="0"/>
      <w:marBottom w:val="0"/>
      <w:divBdr>
        <w:top w:val="none" w:sz="0" w:space="0" w:color="auto"/>
        <w:left w:val="none" w:sz="0" w:space="0" w:color="auto"/>
        <w:bottom w:val="none" w:sz="0" w:space="0" w:color="auto"/>
        <w:right w:val="none" w:sz="0" w:space="0" w:color="auto"/>
      </w:divBdr>
      <w:divsChild>
        <w:div w:id="997273830">
          <w:marLeft w:val="0"/>
          <w:marRight w:val="0"/>
          <w:marTop w:val="0"/>
          <w:marBottom w:val="0"/>
          <w:divBdr>
            <w:top w:val="single" w:sz="2" w:space="0" w:color="auto"/>
            <w:left w:val="single" w:sz="2" w:space="0" w:color="auto"/>
            <w:bottom w:val="single" w:sz="6" w:space="0" w:color="auto"/>
            <w:right w:val="single" w:sz="2" w:space="0" w:color="auto"/>
          </w:divBdr>
          <w:divsChild>
            <w:div w:id="1432163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595622">
                  <w:marLeft w:val="0"/>
                  <w:marRight w:val="0"/>
                  <w:marTop w:val="0"/>
                  <w:marBottom w:val="0"/>
                  <w:divBdr>
                    <w:top w:val="single" w:sz="2" w:space="0" w:color="D9D9E3"/>
                    <w:left w:val="single" w:sz="2" w:space="0" w:color="D9D9E3"/>
                    <w:bottom w:val="single" w:sz="2" w:space="0" w:color="D9D9E3"/>
                    <w:right w:val="single" w:sz="2" w:space="0" w:color="D9D9E3"/>
                  </w:divBdr>
                  <w:divsChild>
                    <w:div w:id="470296167">
                      <w:marLeft w:val="0"/>
                      <w:marRight w:val="0"/>
                      <w:marTop w:val="0"/>
                      <w:marBottom w:val="0"/>
                      <w:divBdr>
                        <w:top w:val="single" w:sz="2" w:space="0" w:color="D9D9E3"/>
                        <w:left w:val="single" w:sz="2" w:space="0" w:color="D9D9E3"/>
                        <w:bottom w:val="single" w:sz="2" w:space="0" w:color="D9D9E3"/>
                        <w:right w:val="single" w:sz="2" w:space="0" w:color="D9D9E3"/>
                      </w:divBdr>
                      <w:divsChild>
                        <w:div w:id="854880251">
                          <w:marLeft w:val="0"/>
                          <w:marRight w:val="0"/>
                          <w:marTop w:val="0"/>
                          <w:marBottom w:val="0"/>
                          <w:divBdr>
                            <w:top w:val="single" w:sz="2" w:space="0" w:color="D9D9E3"/>
                            <w:left w:val="single" w:sz="2" w:space="0" w:color="D9D9E3"/>
                            <w:bottom w:val="single" w:sz="2" w:space="0" w:color="D9D9E3"/>
                            <w:right w:val="single" w:sz="2" w:space="0" w:color="D9D9E3"/>
                          </w:divBdr>
                          <w:divsChild>
                            <w:div w:id="1527594423">
                              <w:marLeft w:val="0"/>
                              <w:marRight w:val="0"/>
                              <w:marTop w:val="0"/>
                              <w:marBottom w:val="0"/>
                              <w:divBdr>
                                <w:top w:val="single" w:sz="2" w:space="0" w:color="D9D9E3"/>
                                <w:left w:val="single" w:sz="2" w:space="0" w:color="D9D9E3"/>
                                <w:bottom w:val="single" w:sz="2" w:space="0" w:color="D9D9E3"/>
                                <w:right w:val="single" w:sz="2" w:space="0" w:color="D9D9E3"/>
                              </w:divBdr>
                              <w:divsChild>
                                <w:div w:id="133134854">
                                  <w:marLeft w:val="0"/>
                                  <w:marRight w:val="0"/>
                                  <w:marTop w:val="0"/>
                                  <w:marBottom w:val="0"/>
                                  <w:divBdr>
                                    <w:top w:val="single" w:sz="2" w:space="0" w:color="D9D9E3"/>
                                    <w:left w:val="single" w:sz="2" w:space="0" w:color="D9D9E3"/>
                                    <w:bottom w:val="single" w:sz="2" w:space="0" w:color="D9D9E3"/>
                                    <w:right w:val="single" w:sz="2" w:space="0" w:color="D9D9E3"/>
                                  </w:divBdr>
                                  <w:divsChild>
                                    <w:div w:id="130246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40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p%20JG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16C1CB14E47F46853B84F8885E7FB5" ma:contentTypeVersion="4" ma:contentTypeDescription="Create a new document." ma:contentTypeScope="" ma:versionID="7062dbcb94da4b6272d1a37abd18b0e2">
  <xsd:schema xmlns:xsd="http://www.w3.org/2001/XMLSchema" xmlns:xs="http://www.w3.org/2001/XMLSchema" xmlns:p="http://schemas.microsoft.com/office/2006/metadata/properties" xmlns:ns3="73738498-13e6-4e38-843a-105805fc687e" targetNamespace="http://schemas.microsoft.com/office/2006/metadata/properties" ma:root="true" ma:fieldsID="5ff6e55df2cb567f4b879fe4a723ad9d" ns3:_="">
    <xsd:import namespace="73738498-13e6-4e38-843a-105805fc687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8498-13e6-4e38-843a-105805fc6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738498-13e6-4e38-843a-105805fc687e" xsi:nil="true"/>
  </documentManagement>
</p:properties>
</file>

<file path=customXml/itemProps1.xml><?xml version="1.0" encoding="utf-8"?>
<ds:datastoreItem xmlns:ds="http://schemas.openxmlformats.org/officeDocument/2006/customXml" ds:itemID="{944A75B9-31B1-4B71-A29F-DD853F4A3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38498-13e6-4e38-843a-105805fc6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94485A-7808-419D-9B1F-15C13938B9D9}">
  <ds:schemaRefs>
    <ds:schemaRef ds:uri="http://schemas.microsoft.com/sharepoint/v3/contenttype/forms"/>
  </ds:schemaRefs>
</ds:datastoreItem>
</file>

<file path=customXml/itemProps3.xml><?xml version="1.0" encoding="utf-8"?>
<ds:datastoreItem xmlns:ds="http://schemas.openxmlformats.org/officeDocument/2006/customXml" ds:itemID="{4AC4C21B-51F4-44AB-83BE-FB18EB2185D3}">
  <ds:schemaRefs>
    <ds:schemaRef ds:uri="http://schemas.microsoft.com/office/2006/metadata/properties"/>
    <ds:schemaRef ds:uri="http://schemas.microsoft.com/office/infopath/2007/PartnerControls"/>
    <ds:schemaRef ds:uri="73738498-13e6-4e38-843a-105805fc687e"/>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2023-10-13T11:45:00Z</dcterms:created>
  <dcterms:modified xsi:type="dcterms:W3CDTF">2023-10-13T11:46:00Z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0x0101000816C1CB14E47F46853B84F8885E7FB5</vt:lpwstr>
  </property>
</Properties>
</file>